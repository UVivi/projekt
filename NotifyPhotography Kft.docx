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ím:"/>
        <w:tag w:val="Cím:"/>
        <w:id w:val="-574357878"/>
        <w:placeholder>
          <w:docPart w:val="7A0E7EC965504A99AEB1A85AB5C197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A769E6" w:rsidRDefault="00BC5E35">
          <w:pPr>
            <w:pStyle w:val="Cm"/>
          </w:pPr>
          <w:proofErr w:type="spellStart"/>
          <w:r>
            <w:t>NotifyPhotography</w:t>
          </w:r>
          <w:proofErr w:type="spellEnd"/>
          <w:r>
            <w:t xml:space="preserve"> Kft. irodaház</w:t>
          </w:r>
          <w:r>
            <w:br/>
            <w:t xml:space="preserve">(Készítette: </w:t>
          </w:r>
          <w:proofErr w:type="spellStart"/>
          <w:r>
            <w:t>Ujszászi</w:t>
          </w:r>
          <w:proofErr w:type="spellEnd"/>
          <w:r>
            <w:t xml:space="preserve"> Vivien, Pintér Botond )</w:t>
          </w:r>
        </w:p>
      </w:sdtContent>
    </w:sdt>
    <w:p w:rsidR="00C55AE2" w:rsidRDefault="00370FA8" w:rsidP="00402C54">
      <w:pPr>
        <w:pStyle w:val="Cmsor1"/>
        <w:numPr>
          <w:ilvl w:val="0"/>
          <w:numId w:val="8"/>
        </w:numPr>
      </w:pPr>
      <w:r>
        <w:t>Bevezető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 xml:space="preserve">A </w:t>
      </w:r>
      <w:proofErr w:type="spellStart"/>
      <w:r>
        <w:t>NotifyPhotography</w:t>
      </w:r>
      <w:proofErr w:type="spellEnd"/>
      <w:r>
        <w:t xml:space="preserve"> Irodaháza tartalmaz 4 helyiséget, ezek a szerverszoba, recepció, iroda, stúdió. 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>Szerverszoba: Linux szerver(zárt)</w:t>
      </w:r>
      <w:r w:rsidR="00BC5E35">
        <w:t>, Windows szerver (nyílt, fájlszerver)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>Irodahelyiség: 4 gép, 2 telefon 1 nyomtató</w:t>
      </w:r>
    </w:p>
    <w:p w:rsidR="00765BE0" w:rsidRDefault="00370FA8" w:rsidP="00402C54">
      <w:pPr>
        <w:pStyle w:val="Cmsor2"/>
        <w:numPr>
          <w:ilvl w:val="0"/>
          <w:numId w:val="7"/>
        </w:numPr>
      </w:pPr>
      <w:r>
        <w:t xml:space="preserve">Recepció: 2 gép, </w:t>
      </w:r>
    </w:p>
    <w:p w:rsidR="00370FA8" w:rsidRPr="00765BE0" w:rsidRDefault="00370FA8" w:rsidP="00402C54">
      <w:pPr>
        <w:pStyle w:val="Cmsor2"/>
        <w:numPr>
          <w:ilvl w:val="0"/>
          <w:numId w:val="7"/>
        </w:numPr>
      </w:pPr>
      <w:r>
        <w:t>Stúdió: DHCP konfiguráció, 2 tablet</w:t>
      </w:r>
    </w:p>
    <w:p w:rsidR="00765BE0" w:rsidRDefault="00D06F5D" w:rsidP="00402C54">
      <w:pPr>
        <w:pStyle w:val="Cmsor1"/>
        <w:numPr>
          <w:ilvl w:val="0"/>
          <w:numId w:val="8"/>
        </w:numPr>
      </w:pPr>
      <w:r>
        <w:t>Hálózati(Fizikai)</w:t>
      </w:r>
      <w:r w:rsidR="00370FA8">
        <w:t xml:space="preserve"> eszközök</w:t>
      </w:r>
    </w:p>
    <w:p w:rsidR="00765BE0" w:rsidRDefault="00370FA8" w:rsidP="00402C54">
      <w:pPr>
        <w:pStyle w:val="Cmsor1"/>
        <w:numPr>
          <w:ilvl w:val="0"/>
          <w:numId w:val="9"/>
        </w:numPr>
      </w:pPr>
      <w:r>
        <w:t>4db 4331 Router</w:t>
      </w:r>
    </w:p>
    <w:p w:rsidR="00765BE0" w:rsidRDefault="00003256" w:rsidP="00402C54">
      <w:pPr>
        <w:pStyle w:val="Cmsor1"/>
        <w:numPr>
          <w:ilvl w:val="0"/>
          <w:numId w:val="9"/>
        </w:numPr>
      </w:pPr>
      <w:r>
        <w:t>5db PC</w:t>
      </w:r>
    </w:p>
    <w:p w:rsidR="00765BE0" w:rsidRDefault="00003256" w:rsidP="00402C54">
      <w:pPr>
        <w:pStyle w:val="Cmsor1"/>
        <w:numPr>
          <w:ilvl w:val="0"/>
          <w:numId w:val="9"/>
        </w:numPr>
      </w:pPr>
      <w:r>
        <w:t xml:space="preserve">3db </w:t>
      </w:r>
      <w:proofErr w:type="spellStart"/>
      <w:r>
        <w:t>TabletPC</w:t>
      </w:r>
      <w:proofErr w:type="spellEnd"/>
    </w:p>
    <w:p w:rsidR="00765BE0" w:rsidRDefault="00003256" w:rsidP="00402C54">
      <w:pPr>
        <w:pStyle w:val="Cmsor1"/>
        <w:numPr>
          <w:ilvl w:val="0"/>
          <w:numId w:val="9"/>
        </w:numPr>
      </w:pPr>
      <w:r>
        <w:t>1db Laptop, 1db Telefon</w:t>
      </w:r>
    </w:p>
    <w:p w:rsidR="00765BE0" w:rsidRDefault="00003256" w:rsidP="00402C54">
      <w:pPr>
        <w:pStyle w:val="Cmsor1"/>
        <w:numPr>
          <w:ilvl w:val="0"/>
          <w:numId w:val="9"/>
        </w:numPr>
      </w:pPr>
      <w:r>
        <w:t>2db Szerver(Windows, Linux)</w:t>
      </w:r>
    </w:p>
    <w:p w:rsidR="00003256" w:rsidRPr="00003256" w:rsidRDefault="00003256" w:rsidP="00402C54">
      <w:pPr>
        <w:pStyle w:val="Cmsor1"/>
        <w:numPr>
          <w:ilvl w:val="0"/>
          <w:numId w:val="9"/>
        </w:numPr>
      </w:pPr>
      <w:r>
        <w:t>1db Tv</w:t>
      </w:r>
    </w:p>
    <w:p w:rsidR="00003256" w:rsidRPr="00003256" w:rsidRDefault="00003256" w:rsidP="00003256">
      <w:pPr>
        <w:pStyle w:val="Cmsor2"/>
      </w:pPr>
    </w:p>
    <w:p w:rsidR="009A0CC3" w:rsidRDefault="009A0CC3" w:rsidP="00402C54">
      <w:pPr>
        <w:pStyle w:val="Cmsor1"/>
        <w:numPr>
          <w:ilvl w:val="0"/>
          <w:numId w:val="8"/>
        </w:numPr>
      </w:pPr>
      <w:r>
        <w:t>Alkalmazott technológiák</w:t>
      </w:r>
    </w:p>
    <w:p w:rsidR="00442EDA" w:rsidRPr="00442EDA" w:rsidRDefault="00442EDA" w:rsidP="00442EDA">
      <w:pPr>
        <w:pStyle w:val="Cmsor2"/>
      </w:pPr>
    </w:p>
    <w:p w:rsidR="00003256" w:rsidRDefault="00D06F5D" w:rsidP="00402C54">
      <w:pPr>
        <w:pStyle w:val="Cmsor1"/>
        <w:numPr>
          <w:ilvl w:val="0"/>
          <w:numId w:val="10"/>
        </w:numPr>
      </w:pPr>
      <w:r>
        <w:t>DHCP(</w:t>
      </w:r>
      <w:proofErr w:type="spellStart"/>
      <w:r>
        <w:t>Wireless</w:t>
      </w:r>
      <w:proofErr w:type="spellEnd"/>
      <w:r>
        <w:t xml:space="preserve"> Router. Szerverek)</w:t>
      </w:r>
    </w:p>
    <w:p w:rsidR="00003256" w:rsidRDefault="00D06F5D" w:rsidP="00402C54">
      <w:pPr>
        <w:pStyle w:val="Cmsor1"/>
        <w:numPr>
          <w:ilvl w:val="0"/>
          <w:numId w:val="10"/>
        </w:numPr>
      </w:pPr>
      <w:r>
        <w:t>ACL(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Extended</w:t>
      </w:r>
      <w:proofErr w:type="spellEnd"/>
      <w:r>
        <w:t>)</w:t>
      </w:r>
      <w:r w:rsidR="00A250D0">
        <w:t xml:space="preserve"> kell még</w:t>
      </w:r>
    </w:p>
    <w:p w:rsidR="00D06F5D" w:rsidRPr="00D06F5D" w:rsidRDefault="00D06F5D" w:rsidP="00402C54">
      <w:pPr>
        <w:pStyle w:val="Cmsor1"/>
        <w:numPr>
          <w:ilvl w:val="0"/>
          <w:numId w:val="10"/>
        </w:numPr>
      </w:pPr>
      <w:r>
        <w:t>OSPF(AREA 0)</w:t>
      </w:r>
    </w:p>
    <w:p w:rsidR="00003256" w:rsidRDefault="00D06F5D" w:rsidP="00402C54">
      <w:pPr>
        <w:pStyle w:val="Cmsor1"/>
        <w:numPr>
          <w:ilvl w:val="0"/>
          <w:numId w:val="10"/>
        </w:numPr>
      </w:pPr>
      <w:r>
        <w:t>VLAN(10,20,30)</w:t>
      </w:r>
      <w:r w:rsidR="00A250D0">
        <w:t xml:space="preserve"> kell még</w:t>
      </w:r>
    </w:p>
    <w:p w:rsidR="00003256" w:rsidRDefault="00D06F5D" w:rsidP="00402C54">
      <w:pPr>
        <w:pStyle w:val="Cmsor1"/>
        <w:numPr>
          <w:ilvl w:val="0"/>
          <w:numId w:val="10"/>
        </w:numPr>
      </w:pPr>
      <w:r>
        <w:t>VTY(LOGIN)</w:t>
      </w:r>
    </w:p>
    <w:p w:rsidR="009A0CC3" w:rsidRDefault="00D06F5D" w:rsidP="00402C54">
      <w:pPr>
        <w:pStyle w:val="Cmsor1"/>
        <w:numPr>
          <w:ilvl w:val="0"/>
          <w:numId w:val="10"/>
        </w:numPr>
      </w:pPr>
      <w:r>
        <w:t>VIRTUAL MACHINE</w:t>
      </w:r>
      <w:r w:rsidR="00A250D0">
        <w:t xml:space="preserve"> kell még</w:t>
      </w:r>
    </w:p>
    <w:p w:rsidR="009A0CC3" w:rsidRDefault="009A0CC3" w:rsidP="00402C54">
      <w:pPr>
        <w:pStyle w:val="Cmsor1"/>
        <w:numPr>
          <w:ilvl w:val="0"/>
          <w:numId w:val="10"/>
        </w:numPr>
      </w:pPr>
      <w:proofErr w:type="spellStart"/>
      <w:r>
        <w:t>Etherchannel</w:t>
      </w:r>
      <w:proofErr w:type="spellEnd"/>
      <w:r w:rsidR="00A250D0">
        <w:t xml:space="preserve"> kel még</w:t>
      </w:r>
    </w:p>
    <w:p w:rsidR="009A0CC3" w:rsidRDefault="009A0CC3" w:rsidP="00402C54">
      <w:pPr>
        <w:pStyle w:val="Cmsor1"/>
        <w:numPr>
          <w:ilvl w:val="0"/>
          <w:numId w:val="10"/>
        </w:numPr>
      </w:pPr>
      <w:r>
        <w:t>Rapid PVST+</w:t>
      </w:r>
      <w:r w:rsidR="00A250D0">
        <w:t xml:space="preserve"> kell még</w:t>
      </w:r>
    </w:p>
    <w:p w:rsidR="009A0CC3" w:rsidRDefault="009A0CC3" w:rsidP="00402C54">
      <w:pPr>
        <w:pStyle w:val="Cmsor1"/>
        <w:numPr>
          <w:ilvl w:val="0"/>
          <w:numId w:val="10"/>
        </w:numPr>
      </w:pPr>
      <w:proofErr w:type="spellStart"/>
      <w:r>
        <w:t>Portbiztonság</w:t>
      </w:r>
      <w:proofErr w:type="spellEnd"/>
      <w:r w:rsidR="00A250D0">
        <w:t xml:space="preserve"> kell még</w:t>
      </w:r>
    </w:p>
    <w:p w:rsidR="00A250D0" w:rsidRDefault="009A0CC3" w:rsidP="00A250D0">
      <w:pPr>
        <w:pStyle w:val="Cmsor1"/>
        <w:numPr>
          <w:ilvl w:val="0"/>
          <w:numId w:val="10"/>
        </w:numPr>
      </w:pPr>
      <w:r>
        <w:t>HSRP(IPV4, V6)</w:t>
      </w:r>
      <w:r w:rsidR="00A250D0">
        <w:t xml:space="preserve"> kell még</w:t>
      </w:r>
    </w:p>
    <w:p w:rsidR="009A0CC3" w:rsidRDefault="009A0CC3" w:rsidP="00A250D0">
      <w:pPr>
        <w:pStyle w:val="Cmsor1"/>
        <w:numPr>
          <w:ilvl w:val="0"/>
          <w:numId w:val="10"/>
        </w:numPr>
      </w:pPr>
      <w:r>
        <w:t>SSH az eszközök elérésé</w:t>
      </w:r>
      <w:r w:rsidR="00A250D0">
        <w:t>h</w:t>
      </w:r>
      <w:r>
        <w:t>ez</w:t>
      </w:r>
      <w:r w:rsidR="00A250D0">
        <w:t xml:space="preserve"> (kell)</w:t>
      </w:r>
    </w:p>
    <w:p w:rsidR="00442EDA" w:rsidRDefault="009A0CC3" w:rsidP="00402C54">
      <w:pPr>
        <w:pStyle w:val="Cmsor1"/>
        <w:numPr>
          <w:ilvl w:val="0"/>
          <w:numId w:val="10"/>
        </w:numPr>
      </w:pPr>
      <w:r>
        <w:t xml:space="preserve">GRE </w:t>
      </w:r>
      <w:proofErr w:type="spellStart"/>
      <w:r>
        <w:t>Tunnel</w:t>
      </w:r>
      <w:proofErr w:type="spellEnd"/>
      <w:r w:rsidR="00A250D0">
        <w:t xml:space="preserve"> kell</w:t>
      </w:r>
    </w:p>
    <w:p w:rsidR="00442EDA" w:rsidRDefault="00442EDA" w:rsidP="00442EDA">
      <w:pPr>
        <w:pStyle w:val="Cmsor1"/>
      </w:pPr>
    </w:p>
    <w:p w:rsidR="00765BE0" w:rsidRPr="00765BE0" w:rsidRDefault="00765BE0" w:rsidP="00442EDA">
      <w:pPr>
        <w:pStyle w:val="Cmsor1"/>
        <w:ind w:left="720"/>
      </w:pPr>
      <w:r>
        <w:br/>
      </w:r>
    </w:p>
    <w:p w:rsidR="009A0CC3" w:rsidRDefault="009A0CC3"/>
    <w:p w:rsidR="009A0CC3" w:rsidRDefault="009A0CC3"/>
    <w:p w:rsidR="009A0CC3" w:rsidRDefault="00DA1C3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4004310</wp:posOffset>
            </wp:positionH>
            <wp:positionV relativeFrom="paragraph">
              <wp:posOffset>735965</wp:posOffset>
            </wp:positionV>
            <wp:extent cx="3347085" cy="2166620"/>
            <wp:effectExtent l="0" t="0" r="5715" b="508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3991610</wp:posOffset>
            </wp:positionH>
            <wp:positionV relativeFrom="paragraph">
              <wp:posOffset>10795</wp:posOffset>
            </wp:positionV>
            <wp:extent cx="3531235" cy="79756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EFB1BA">
            <wp:simplePos x="0" y="0"/>
            <wp:positionH relativeFrom="page">
              <wp:align>left</wp:align>
            </wp:positionH>
            <wp:positionV relativeFrom="paragraph">
              <wp:posOffset>2232553</wp:posOffset>
            </wp:positionV>
            <wp:extent cx="4022090" cy="2242820"/>
            <wp:effectExtent l="0" t="0" r="0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268</wp:posOffset>
            </wp:positionV>
            <wp:extent cx="4029740" cy="2250351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740" cy="225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CC3" w:rsidRDefault="009A0CC3"/>
    <w:p w:rsidR="009A0CC3" w:rsidRDefault="009A0CC3"/>
    <w:p w:rsidR="00137811" w:rsidRDefault="00137811">
      <w:pPr>
        <w:rPr>
          <w:b/>
          <w:bCs/>
        </w:rPr>
      </w:pPr>
      <w:r>
        <w:br w:type="page"/>
      </w:r>
    </w:p>
    <w:p w:rsidR="00A769E6" w:rsidRDefault="006F381C">
      <w:pPr>
        <w:pStyle w:val="Cmsor1"/>
      </w:pPr>
      <w:r>
        <w:lastRenderedPageBreak/>
        <w:t>Eszközjelszavak konfigurációja</w:t>
      </w:r>
    </w:p>
    <w:p w:rsidR="00A769E6" w:rsidRDefault="006F381C" w:rsidP="00402C54">
      <w:pPr>
        <w:pStyle w:val="Cmsor2"/>
        <w:numPr>
          <w:ilvl w:val="0"/>
          <w:numId w:val="4"/>
        </w:numPr>
      </w:pPr>
      <w:proofErr w:type="spellStart"/>
      <w:r>
        <w:t>Switchek</w:t>
      </w:r>
      <w:proofErr w:type="spellEnd"/>
    </w:p>
    <w:p w:rsidR="006F381C" w:rsidRDefault="006F381C" w:rsidP="00402C54">
      <w:pPr>
        <w:pStyle w:val="Cmsor3"/>
        <w:numPr>
          <w:ilvl w:val="0"/>
          <w:numId w:val="5"/>
        </w:numPr>
      </w:pPr>
      <w:r>
        <w:t xml:space="preserve">S0 </w:t>
      </w:r>
      <w:r>
        <w:sym w:font="Wingdings" w:char="F0E0"/>
      </w:r>
      <w:r>
        <w:t xml:space="preserve">  </w:t>
      </w:r>
    </w:p>
    <w:p w:rsidR="008B328D" w:rsidRDefault="008B328D" w:rsidP="008B328D">
      <w:pPr>
        <w:pStyle w:val="Cmsor3"/>
        <w:numPr>
          <w:ilvl w:val="0"/>
          <w:numId w:val="11"/>
        </w:numPr>
      </w:pPr>
      <w:r>
        <w:t>line con 0: switchcon0</w:t>
      </w:r>
    </w:p>
    <w:p w:rsidR="00A769E6" w:rsidRDefault="006F381C" w:rsidP="00402C54">
      <w:pPr>
        <w:pStyle w:val="Cmsor3"/>
        <w:numPr>
          <w:ilvl w:val="0"/>
          <w:numId w:val="11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15: switch0admin</w:t>
      </w:r>
    </w:p>
    <w:p w:rsidR="006F381C" w:rsidRDefault="006F381C" w:rsidP="00402C54">
      <w:pPr>
        <w:pStyle w:val="Cmsor3"/>
        <w:numPr>
          <w:ilvl w:val="0"/>
          <w:numId w:val="11"/>
        </w:numPr>
      </w:pPr>
      <w:proofErr w:type="spellStart"/>
      <w:r>
        <w:t>enable</w:t>
      </w:r>
      <w:proofErr w:type="spellEnd"/>
      <w:r>
        <w:t>: switchenpass0</w:t>
      </w:r>
    </w:p>
    <w:p w:rsidR="008B328D" w:rsidRDefault="008B328D" w:rsidP="008B328D">
      <w:pPr>
        <w:pStyle w:val="Cmsor3"/>
        <w:numPr>
          <w:ilvl w:val="0"/>
          <w:numId w:val="0"/>
        </w:numPr>
        <w:ind w:left="1800"/>
      </w:pPr>
      <w:r>
        <w:t xml:space="preserve">service </w:t>
      </w:r>
      <w:proofErr w:type="spellStart"/>
      <w:r>
        <w:t>password-encryption</w:t>
      </w:r>
      <w:proofErr w:type="spellEnd"/>
    </w:p>
    <w:p w:rsidR="008B328D" w:rsidRDefault="008B328D" w:rsidP="008B328D">
      <w:pPr>
        <w:pStyle w:val="NormlWeb"/>
        <w:spacing w:before="0" w:beforeAutospacing="0" w:after="0" w:afterAutospacing="0"/>
        <w:ind w:left="1440" w:firstLine="360"/>
      </w:pPr>
      <w:r>
        <w:t>line con 0</w:t>
      </w:r>
    </w:p>
    <w:p w:rsidR="008B328D" w:rsidRDefault="008B328D" w:rsidP="008B328D">
      <w:pPr>
        <w:pStyle w:val="NormlWeb"/>
        <w:spacing w:before="0" w:beforeAutospacing="0" w:after="0" w:afterAutospacing="0"/>
        <w:ind w:left="1440" w:firstLine="360"/>
      </w:pPr>
      <w:proofErr w:type="spellStart"/>
      <w:r>
        <w:t>password</w:t>
      </w:r>
      <w:proofErr w:type="spellEnd"/>
      <w:r>
        <w:t xml:space="preserve"> 7 08325B471D1A0D141D055C</w:t>
      </w: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  <w:r>
        <w:t>login</w:t>
      </w: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08325B471D1A0D47130F010D24</w:t>
      </w: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  <w:r>
        <w:t>login</w:t>
      </w: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8B328D" w:rsidRDefault="008B328D" w:rsidP="008B328D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08325B471D1A0D47130F010D24</w:t>
      </w:r>
    </w:p>
    <w:p w:rsidR="008B328D" w:rsidRDefault="008B328D" w:rsidP="008B328D">
      <w:pPr>
        <w:pStyle w:val="Cmsor3"/>
        <w:numPr>
          <w:ilvl w:val="0"/>
          <w:numId w:val="0"/>
        </w:numPr>
        <w:ind w:left="1800"/>
      </w:pPr>
      <w:r>
        <w:t>l</w:t>
      </w:r>
      <w:r>
        <w:t>ogin</w:t>
      </w:r>
    </w:p>
    <w:p w:rsidR="008B328D" w:rsidRDefault="008B328D" w:rsidP="009868E1">
      <w:pPr>
        <w:pStyle w:val="Cmsor3"/>
        <w:numPr>
          <w:ilvl w:val="0"/>
          <w:numId w:val="0"/>
        </w:numPr>
      </w:pPr>
      <w:r>
        <w:t xml:space="preserve">    </w:t>
      </w:r>
    </w:p>
    <w:p w:rsidR="009868E1" w:rsidRDefault="009868E1" w:rsidP="009868E1">
      <w:pPr>
        <w:pStyle w:val="Cmsor3"/>
        <w:numPr>
          <w:ilvl w:val="0"/>
          <w:numId w:val="0"/>
        </w:numPr>
        <w:ind w:left="1080" w:hanging="360"/>
      </w:pPr>
    </w:p>
    <w:p w:rsidR="00A769E6" w:rsidRDefault="006F381C">
      <w:pPr>
        <w:pStyle w:val="Cmsor3"/>
      </w:pPr>
      <w:r>
        <w:t xml:space="preserve">S1 </w:t>
      </w:r>
      <w:r>
        <w:sym w:font="Wingdings" w:char="F0E0"/>
      </w:r>
    </w:p>
    <w:p w:rsidR="009868E1" w:rsidRDefault="009868E1" w:rsidP="009868E1">
      <w:pPr>
        <w:pStyle w:val="Cmsor3"/>
        <w:numPr>
          <w:ilvl w:val="0"/>
          <w:numId w:val="11"/>
        </w:numPr>
      </w:pPr>
      <w:r>
        <w:t>line con 0:</w:t>
      </w:r>
      <w:r>
        <w:t xml:space="preserve"> </w:t>
      </w:r>
      <w:r>
        <w:t xml:space="preserve"> switchcon</w:t>
      </w:r>
      <w:r>
        <w:t>1</w:t>
      </w:r>
    </w:p>
    <w:p w:rsidR="006F381C" w:rsidRDefault="006F381C" w:rsidP="00402C54">
      <w:pPr>
        <w:pStyle w:val="Cmsor3"/>
        <w:numPr>
          <w:ilvl w:val="0"/>
          <w:numId w:val="11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15:</w:t>
      </w:r>
      <w:r w:rsidR="009868E1">
        <w:t xml:space="preserve"> </w:t>
      </w:r>
      <w:r>
        <w:t xml:space="preserve"> switch1admin</w:t>
      </w:r>
    </w:p>
    <w:p w:rsidR="006F381C" w:rsidRDefault="006F381C" w:rsidP="00402C54">
      <w:pPr>
        <w:pStyle w:val="Cmsor3"/>
        <w:numPr>
          <w:ilvl w:val="0"/>
          <w:numId w:val="11"/>
        </w:numPr>
      </w:pPr>
      <w:proofErr w:type="spellStart"/>
      <w:r>
        <w:t>enable</w:t>
      </w:r>
      <w:proofErr w:type="spellEnd"/>
      <w:r>
        <w:t>: switchenpass</w:t>
      </w:r>
      <w:r w:rsidR="00F76CCD">
        <w:t>1</w:t>
      </w:r>
    </w:p>
    <w:p w:rsidR="008B328D" w:rsidRDefault="009868E1" w:rsidP="008B328D">
      <w:pPr>
        <w:pStyle w:val="Cmsor3"/>
        <w:numPr>
          <w:ilvl w:val="0"/>
          <w:numId w:val="0"/>
        </w:numPr>
        <w:ind w:left="1800"/>
      </w:pPr>
      <w:r w:rsidRPr="009868E1">
        <w:t xml:space="preserve">service </w:t>
      </w:r>
      <w:proofErr w:type="spellStart"/>
      <w:r w:rsidRPr="009868E1">
        <w:t>password-encryption</w:t>
      </w:r>
      <w:proofErr w:type="spellEnd"/>
    </w:p>
    <w:p w:rsidR="009868E1" w:rsidRDefault="009868E1" w:rsidP="008B328D">
      <w:pPr>
        <w:pStyle w:val="Cmsor3"/>
        <w:numPr>
          <w:ilvl w:val="0"/>
          <w:numId w:val="0"/>
        </w:numPr>
        <w:ind w:left="1800"/>
      </w:pP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r>
        <w:t>line con 0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proofErr w:type="spellStart"/>
      <w:r>
        <w:t>password</w:t>
      </w:r>
      <w:proofErr w:type="spellEnd"/>
      <w:r>
        <w:t xml:space="preserve"> 7 08325B471D1A0D141D055D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r>
        <w:t>login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r>
        <w:t>!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proofErr w:type="spellStart"/>
      <w:r>
        <w:t>password</w:t>
      </w:r>
      <w:proofErr w:type="spellEnd"/>
      <w:r>
        <w:t xml:space="preserve"> 7 08325B471D1A0D46130F010D24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r>
        <w:t>login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9868E1" w:rsidRDefault="009868E1" w:rsidP="009868E1">
      <w:pPr>
        <w:pStyle w:val="NormlWeb"/>
        <w:spacing w:before="0" w:beforeAutospacing="0" w:after="0" w:afterAutospacing="0"/>
        <w:ind w:left="1080" w:firstLine="720"/>
      </w:pPr>
      <w:proofErr w:type="spellStart"/>
      <w:r>
        <w:t>password</w:t>
      </w:r>
      <w:proofErr w:type="spellEnd"/>
      <w:r>
        <w:t xml:space="preserve"> 7 08325B471D1A0D46130F010D24</w:t>
      </w:r>
    </w:p>
    <w:p w:rsidR="008B328D" w:rsidRPr="009868E1" w:rsidRDefault="009868E1" w:rsidP="009868E1">
      <w:pPr>
        <w:pStyle w:val="Cmsor3"/>
        <w:numPr>
          <w:ilvl w:val="0"/>
          <w:numId w:val="0"/>
        </w:numPr>
        <w:ind w:left="1800"/>
      </w:pPr>
      <w:r>
        <w:t>login</w:t>
      </w:r>
    </w:p>
    <w:p w:rsidR="006F381C" w:rsidRDefault="006F381C" w:rsidP="006F381C">
      <w:pPr>
        <w:pStyle w:val="Cmsor3"/>
        <w:numPr>
          <w:ilvl w:val="0"/>
          <w:numId w:val="0"/>
        </w:numPr>
        <w:ind w:left="1800"/>
      </w:pPr>
    </w:p>
    <w:p w:rsidR="006F381C" w:rsidRDefault="006F381C" w:rsidP="006F381C">
      <w:pPr>
        <w:pStyle w:val="Cmsor3"/>
      </w:pPr>
      <w:r>
        <w:t xml:space="preserve">S2 </w:t>
      </w:r>
      <w:r>
        <w:sym w:font="Wingdings" w:char="F0E0"/>
      </w:r>
    </w:p>
    <w:p w:rsidR="006F381C" w:rsidRDefault="006F381C" w:rsidP="00402C54">
      <w:pPr>
        <w:pStyle w:val="Cmsor3"/>
        <w:numPr>
          <w:ilvl w:val="0"/>
          <w:numId w:val="11"/>
        </w:numPr>
      </w:pPr>
      <w:r>
        <w:t xml:space="preserve">Line </w:t>
      </w:r>
      <w:proofErr w:type="spellStart"/>
      <w:r>
        <w:t>vty</w:t>
      </w:r>
      <w:proofErr w:type="spellEnd"/>
      <w:r>
        <w:t xml:space="preserve"> 0 15: switch</w:t>
      </w:r>
      <w:r w:rsidR="00F76CCD">
        <w:t>2</w:t>
      </w:r>
      <w:r>
        <w:t>admin</w:t>
      </w:r>
    </w:p>
    <w:p w:rsidR="006F381C" w:rsidRDefault="006F381C" w:rsidP="00402C54">
      <w:pPr>
        <w:pStyle w:val="Cmsor3"/>
        <w:numPr>
          <w:ilvl w:val="0"/>
          <w:numId w:val="11"/>
        </w:numPr>
      </w:pPr>
      <w:proofErr w:type="spellStart"/>
      <w:r>
        <w:t>enable</w:t>
      </w:r>
      <w:proofErr w:type="spellEnd"/>
      <w:r>
        <w:t>: switchenpass</w:t>
      </w:r>
      <w:r w:rsidR="00F76CCD">
        <w:t>2</w:t>
      </w:r>
    </w:p>
    <w:p w:rsidR="009868E1" w:rsidRDefault="009868E1" w:rsidP="009868E1">
      <w:pPr>
        <w:pStyle w:val="Cmsor3"/>
        <w:numPr>
          <w:ilvl w:val="0"/>
          <w:numId w:val="0"/>
        </w:numPr>
        <w:ind w:left="1440"/>
      </w:pPr>
      <w:r w:rsidRPr="009868E1">
        <w:t>•</w:t>
      </w:r>
      <w:r>
        <w:t xml:space="preserve">      </w:t>
      </w:r>
      <w:r w:rsidRPr="009868E1">
        <w:t>line con 0: switchcon</w:t>
      </w:r>
      <w:r>
        <w:t>2</w:t>
      </w:r>
    </w:p>
    <w:p w:rsidR="009868E1" w:rsidRPr="009868E1" w:rsidRDefault="009868E1" w:rsidP="00986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line con 0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password</w:t>
      </w:r>
      <w:proofErr w:type="spellEnd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7 08325B471D1A0D141D055E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login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!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line </w:t>
      </w:r>
      <w:proofErr w:type="spellStart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vty</w:t>
      </w:r>
      <w:proofErr w:type="spellEnd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0 4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password</w:t>
      </w:r>
      <w:proofErr w:type="spellEnd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7 08325B471D1A0D45130F010D24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login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line </w:t>
      </w:r>
      <w:proofErr w:type="spellStart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vty</w:t>
      </w:r>
      <w:proofErr w:type="spellEnd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5 15</w:t>
      </w:r>
    </w:p>
    <w:p w:rsidR="009868E1" w:rsidRPr="009868E1" w:rsidRDefault="009868E1" w:rsidP="009868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password</w:t>
      </w:r>
      <w:proofErr w:type="spellEnd"/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7 08325B471D1A0D45130F010D24</w:t>
      </w:r>
    </w:p>
    <w:p w:rsidR="009868E1" w:rsidRPr="009868E1" w:rsidRDefault="009868E1" w:rsidP="009868E1">
      <w:pPr>
        <w:pStyle w:val="Cmsor3"/>
        <w:numPr>
          <w:ilvl w:val="0"/>
          <w:numId w:val="0"/>
        </w:numPr>
        <w:ind w:left="1440"/>
        <w:rPr>
          <w:b/>
        </w:rPr>
      </w:pPr>
      <w:r w:rsidRPr="009868E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login</w:t>
      </w:r>
    </w:p>
    <w:p w:rsidR="006F381C" w:rsidRDefault="006F381C" w:rsidP="006F381C">
      <w:pPr>
        <w:pStyle w:val="Cmsor3"/>
        <w:numPr>
          <w:ilvl w:val="0"/>
          <w:numId w:val="0"/>
        </w:numPr>
        <w:ind w:left="1800"/>
      </w:pPr>
    </w:p>
    <w:p w:rsidR="00A769E6" w:rsidRDefault="006F381C" w:rsidP="00402C54">
      <w:pPr>
        <w:pStyle w:val="Cmsor2"/>
        <w:numPr>
          <w:ilvl w:val="0"/>
          <w:numId w:val="4"/>
        </w:numPr>
      </w:pPr>
      <w:r>
        <w:t>Routerek</w:t>
      </w:r>
    </w:p>
    <w:p w:rsidR="00A769E6" w:rsidRDefault="00F76CCD" w:rsidP="00402C54">
      <w:pPr>
        <w:pStyle w:val="Cmsor3"/>
        <w:numPr>
          <w:ilvl w:val="0"/>
          <w:numId w:val="3"/>
        </w:numPr>
      </w:pPr>
      <w:r>
        <w:t xml:space="preserve">Router 0 </w:t>
      </w:r>
      <w:r>
        <w:sym w:font="Wingdings" w:char="F0E0"/>
      </w:r>
    </w:p>
    <w:p w:rsidR="00F76CCD" w:rsidRPr="000C5419" w:rsidRDefault="00F76CCD" w:rsidP="000C5419">
      <w:pPr>
        <w:pStyle w:val="Cmsor3"/>
        <w:numPr>
          <w:ilvl w:val="0"/>
          <w:numId w:val="0"/>
        </w:numPr>
        <w:spacing w:after="0"/>
        <w:ind w:left="1800"/>
        <w:rPr>
          <w:sz w:val="24"/>
          <w:szCs w:val="20"/>
        </w:rPr>
      </w:pPr>
      <w:proofErr w:type="spellStart"/>
      <w:r w:rsidRPr="000C5419">
        <w:rPr>
          <w:sz w:val="24"/>
          <w:szCs w:val="20"/>
        </w:rPr>
        <w:t>Enable</w:t>
      </w:r>
      <w:proofErr w:type="spellEnd"/>
      <w:r w:rsidRPr="000C5419">
        <w:rPr>
          <w:sz w:val="24"/>
          <w:szCs w:val="20"/>
        </w:rPr>
        <w:t xml:space="preserve"> : router0admin</w:t>
      </w:r>
    </w:p>
    <w:p w:rsidR="00F76CCD" w:rsidRPr="000C5419" w:rsidRDefault="00F76CCD" w:rsidP="000C5419">
      <w:pPr>
        <w:pStyle w:val="Cmsor3"/>
        <w:numPr>
          <w:ilvl w:val="0"/>
          <w:numId w:val="0"/>
        </w:numPr>
        <w:spacing w:after="0"/>
        <w:ind w:left="1800"/>
        <w:rPr>
          <w:sz w:val="24"/>
          <w:szCs w:val="20"/>
        </w:rPr>
      </w:pPr>
      <w:proofErr w:type="spellStart"/>
      <w:r w:rsidRPr="000C5419">
        <w:rPr>
          <w:sz w:val="24"/>
          <w:szCs w:val="20"/>
        </w:rPr>
        <w:t>Console</w:t>
      </w:r>
      <w:proofErr w:type="spellEnd"/>
      <w:r w:rsidRPr="000C5419">
        <w:rPr>
          <w:sz w:val="24"/>
          <w:szCs w:val="20"/>
        </w:rPr>
        <w:t>: routercon0</w:t>
      </w:r>
    </w:p>
    <w:p w:rsidR="00F76CCD" w:rsidRPr="000C5419" w:rsidRDefault="00F76CCD" w:rsidP="000C5419">
      <w:pPr>
        <w:pStyle w:val="Cmsor3"/>
        <w:numPr>
          <w:ilvl w:val="0"/>
          <w:numId w:val="0"/>
        </w:numPr>
        <w:spacing w:after="0"/>
        <w:ind w:left="1800"/>
        <w:rPr>
          <w:sz w:val="24"/>
          <w:szCs w:val="20"/>
        </w:rPr>
      </w:pPr>
      <w:r w:rsidRPr="000C5419">
        <w:rPr>
          <w:sz w:val="24"/>
          <w:szCs w:val="20"/>
        </w:rPr>
        <w:t>Line 0 15: routerline0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800"/>
        <w:rPr>
          <w:szCs w:val="20"/>
        </w:rPr>
      </w:pPr>
      <w:r w:rsidRPr="000C5419">
        <w:rPr>
          <w:szCs w:val="20"/>
        </w:rPr>
        <w:t xml:space="preserve">service </w:t>
      </w:r>
      <w:proofErr w:type="spellStart"/>
      <w:r w:rsidRPr="000C5419">
        <w:rPr>
          <w:szCs w:val="20"/>
        </w:rPr>
        <w:t>password-encryption</w:t>
      </w:r>
      <w:proofErr w:type="spellEnd"/>
    </w:p>
    <w:p w:rsidR="009868E1" w:rsidRPr="000C5419" w:rsidRDefault="009868E1" w:rsidP="000C5419">
      <w:pPr>
        <w:pStyle w:val="NormlWeb"/>
        <w:spacing w:before="0" w:beforeAutospacing="0" w:after="0" w:afterAutospacing="0"/>
        <w:ind w:left="1800"/>
        <w:rPr>
          <w:szCs w:val="20"/>
        </w:rPr>
      </w:pPr>
    </w:p>
    <w:p w:rsidR="009868E1" w:rsidRPr="000C5419" w:rsidRDefault="009868E1" w:rsidP="000C5419">
      <w:pPr>
        <w:pStyle w:val="NormlWeb"/>
        <w:spacing w:before="0" w:beforeAutospacing="0" w:after="0" w:afterAutospacing="0"/>
        <w:ind w:left="1800"/>
        <w:rPr>
          <w:szCs w:val="20"/>
        </w:rPr>
      </w:pPr>
      <w:proofErr w:type="spellStart"/>
      <w:r w:rsidRPr="000C5419">
        <w:rPr>
          <w:szCs w:val="20"/>
        </w:rPr>
        <w:t>hostname</w:t>
      </w:r>
      <w:proofErr w:type="spellEnd"/>
      <w:r w:rsidRPr="000C5419">
        <w:rPr>
          <w:szCs w:val="20"/>
        </w:rPr>
        <w:t xml:space="preserve"> R0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800"/>
        <w:rPr>
          <w:szCs w:val="20"/>
        </w:rPr>
      </w:pPr>
    </w:p>
    <w:p w:rsidR="009868E1" w:rsidRPr="000C5419" w:rsidRDefault="009868E1" w:rsidP="000C5419">
      <w:pPr>
        <w:pStyle w:val="Cmsor3"/>
        <w:numPr>
          <w:ilvl w:val="0"/>
          <w:numId w:val="0"/>
        </w:numPr>
        <w:spacing w:after="0"/>
        <w:ind w:left="1800"/>
        <w:rPr>
          <w:sz w:val="24"/>
          <w:szCs w:val="20"/>
        </w:rPr>
      </w:pPr>
      <w:proofErr w:type="spellStart"/>
      <w:r w:rsidRPr="000C5419">
        <w:rPr>
          <w:sz w:val="24"/>
          <w:szCs w:val="20"/>
        </w:rPr>
        <w:t>enable</w:t>
      </w:r>
      <w:proofErr w:type="spellEnd"/>
      <w:r w:rsidRPr="000C5419">
        <w:rPr>
          <w:sz w:val="24"/>
          <w:szCs w:val="20"/>
        </w:rPr>
        <w:t xml:space="preserve"> </w:t>
      </w:r>
      <w:proofErr w:type="spellStart"/>
      <w:r w:rsidRPr="000C5419">
        <w:rPr>
          <w:sz w:val="24"/>
          <w:szCs w:val="20"/>
        </w:rPr>
        <w:t>secret</w:t>
      </w:r>
      <w:proofErr w:type="spellEnd"/>
      <w:r w:rsidRPr="000C5419">
        <w:rPr>
          <w:sz w:val="24"/>
          <w:szCs w:val="20"/>
        </w:rPr>
        <w:t xml:space="preserve"> 5 $1$mERr$YB7r/cnbUoFh3Ljuj7rNe/</w:t>
      </w:r>
    </w:p>
    <w:p w:rsidR="009868E1" w:rsidRPr="000C5419" w:rsidRDefault="009868E1" w:rsidP="000C5419">
      <w:pPr>
        <w:pStyle w:val="Cmsor3"/>
        <w:numPr>
          <w:ilvl w:val="0"/>
          <w:numId w:val="0"/>
        </w:numPr>
        <w:spacing w:after="0"/>
        <w:ind w:left="1800"/>
        <w:rPr>
          <w:sz w:val="24"/>
          <w:szCs w:val="20"/>
        </w:rPr>
      </w:pPr>
      <w:proofErr w:type="spellStart"/>
      <w:r w:rsidRPr="000C5419">
        <w:rPr>
          <w:sz w:val="24"/>
          <w:szCs w:val="20"/>
        </w:rPr>
        <w:t>username</w:t>
      </w:r>
      <w:proofErr w:type="spellEnd"/>
      <w:r w:rsidRPr="000C5419">
        <w:rPr>
          <w:sz w:val="24"/>
          <w:szCs w:val="20"/>
        </w:rPr>
        <w:t xml:space="preserve"> </w:t>
      </w:r>
      <w:proofErr w:type="spellStart"/>
      <w:r w:rsidRPr="000C5419">
        <w:rPr>
          <w:sz w:val="24"/>
          <w:szCs w:val="20"/>
        </w:rPr>
        <w:t>admin</w:t>
      </w:r>
      <w:proofErr w:type="spellEnd"/>
      <w:r w:rsidRPr="000C5419">
        <w:rPr>
          <w:sz w:val="24"/>
          <w:szCs w:val="20"/>
        </w:rPr>
        <w:t xml:space="preserve"> </w:t>
      </w:r>
      <w:proofErr w:type="spellStart"/>
      <w:r w:rsidRPr="000C5419">
        <w:rPr>
          <w:sz w:val="24"/>
          <w:szCs w:val="20"/>
        </w:rPr>
        <w:t>password</w:t>
      </w:r>
      <w:proofErr w:type="spellEnd"/>
      <w:r w:rsidRPr="000C5419">
        <w:rPr>
          <w:sz w:val="24"/>
          <w:szCs w:val="20"/>
        </w:rPr>
        <w:t xml:space="preserve"> 7 082048430017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>line con 0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proofErr w:type="spellStart"/>
      <w:r w:rsidRPr="000C5419">
        <w:rPr>
          <w:szCs w:val="20"/>
        </w:rPr>
        <w:t>password</w:t>
      </w:r>
      <w:proofErr w:type="spellEnd"/>
      <w:r w:rsidRPr="000C5419">
        <w:rPr>
          <w:szCs w:val="20"/>
        </w:rPr>
        <w:t xml:space="preserve"> 7 0833435B1D1C17141D055C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>login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>!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 xml:space="preserve">line </w:t>
      </w:r>
      <w:proofErr w:type="spellStart"/>
      <w:r w:rsidRPr="000C5419">
        <w:rPr>
          <w:szCs w:val="20"/>
        </w:rPr>
        <w:t>aux</w:t>
      </w:r>
      <w:proofErr w:type="spellEnd"/>
      <w:r w:rsidRPr="000C5419">
        <w:rPr>
          <w:szCs w:val="20"/>
        </w:rPr>
        <w:t xml:space="preserve"> 0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>!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 xml:space="preserve">line </w:t>
      </w:r>
      <w:proofErr w:type="spellStart"/>
      <w:r w:rsidRPr="000C5419">
        <w:rPr>
          <w:szCs w:val="20"/>
        </w:rPr>
        <w:t>vty</w:t>
      </w:r>
      <w:proofErr w:type="spellEnd"/>
      <w:r w:rsidRPr="000C5419">
        <w:rPr>
          <w:szCs w:val="20"/>
        </w:rPr>
        <w:t xml:space="preserve"> 0 4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proofErr w:type="spellStart"/>
      <w:r w:rsidRPr="000C5419">
        <w:rPr>
          <w:szCs w:val="20"/>
        </w:rPr>
        <w:t>password</w:t>
      </w:r>
      <w:proofErr w:type="spellEnd"/>
      <w:r w:rsidRPr="000C5419">
        <w:rPr>
          <w:szCs w:val="20"/>
        </w:rPr>
        <w:t xml:space="preserve"> 7 0833435B1D1C171B1B050954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>login local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proofErr w:type="spellStart"/>
      <w:r w:rsidRPr="000C5419">
        <w:rPr>
          <w:szCs w:val="20"/>
        </w:rPr>
        <w:t>transport</w:t>
      </w:r>
      <w:proofErr w:type="spellEnd"/>
      <w:r w:rsidRPr="000C5419">
        <w:rPr>
          <w:szCs w:val="20"/>
        </w:rPr>
        <w:t xml:space="preserve"> input </w:t>
      </w:r>
      <w:proofErr w:type="spellStart"/>
      <w:r w:rsidRPr="000C5419">
        <w:rPr>
          <w:szCs w:val="20"/>
        </w:rPr>
        <w:t>ssh</w:t>
      </w:r>
      <w:proofErr w:type="spellEnd"/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 xml:space="preserve">line </w:t>
      </w:r>
      <w:proofErr w:type="spellStart"/>
      <w:r w:rsidRPr="000C5419">
        <w:rPr>
          <w:szCs w:val="20"/>
        </w:rPr>
        <w:t>vty</w:t>
      </w:r>
      <w:proofErr w:type="spellEnd"/>
      <w:r w:rsidRPr="000C5419">
        <w:rPr>
          <w:szCs w:val="20"/>
        </w:rPr>
        <w:t xml:space="preserve"> 5 15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proofErr w:type="spellStart"/>
      <w:r w:rsidRPr="000C5419">
        <w:rPr>
          <w:szCs w:val="20"/>
        </w:rPr>
        <w:t>password</w:t>
      </w:r>
      <w:proofErr w:type="spellEnd"/>
      <w:r w:rsidRPr="000C5419">
        <w:rPr>
          <w:szCs w:val="20"/>
        </w:rPr>
        <w:t xml:space="preserve"> 7 0833435B1D1C171B1B050954</w:t>
      </w:r>
    </w:p>
    <w:p w:rsidR="009868E1" w:rsidRPr="000C5419" w:rsidRDefault="009868E1" w:rsidP="000C5419">
      <w:pPr>
        <w:pStyle w:val="NormlWeb"/>
        <w:spacing w:before="0" w:beforeAutospacing="0" w:after="0" w:afterAutospacing="0"/>
        <w:ind w:left="1080" w:firstLine="720"/>
        <w:rPr>
          <w:szCs w:val="20"/>
        </w:rPr>
      </w:pPr>
      <w:r w:rsidRPr="000C5419">
        <w:rPr>
          <w:szCs w:val="20"/>
        </w:rPr>
        <w:t>login local</w:t>
      </w:r>
    </w:p>
    <w:p w:rsidR="009868E1" w:rsidRPr="000C5419" w:rsidRDefault="009868E1" w:rsidP="000C5419">
      <w:pPr>
        <w:pStyle w:val="Cmsor3"/>
        <w:numPr>
          <w:ilvl w:val="0"/>
          <w:numId w:val="0"/>
        </w:numPr>
        <w:spacing w:after="0"/>
        <w:ind w:left="1800"/>
        <w:rPr>
          <w:sz w:val="24"/>
          <w:szCs w:val="20"/>
        </w:rPr>
      </w:pPr>
      <w:proofErr w:type="spellStart"/>
      <w:r w:rsidRPr="000C5419">
        <w:rPr>
          <w:sz w:val="24"/>
          <w:szCs w:val="20"/>
        </w:rPr>
        <w:t>transport</w:t>
      </w:r>
      <w:proofErr w:type="spellEnd"/>
      <w:r w:rsidRPr="000C5419">
        <w:rPr>
          <w:sz w:val="24"/>
          <w:szCs w:val="20"/>
        </w:rPr>
        <w:t xml:space="preserve"> input </w:t>
      </w:r>
      <w:proofErr w:type="spellStart"/>
      <w:r w:rsidRPr="000C5419">
        <w:rPr>
          <w:sz w:val="24"/>
          <w:szCs w:val="20"/>
        </w:rPr>
        <w:t>ssh</w:t>
      </w:r>
      <w:proofErr w:type="spellEnd"/>
    </w:p>
    <w:p w:rsidR="000C5419" w:rsidRDefault="000C5419" w:rsidP="000C5419">
      <w:pPr>
        <w:pStyle w:val="Cmsor3"/>
        <w:numPr>
          <w:ilvl w:val="0"/>
          <w:numId w:val="0"/>
        </w:numPr>
        <w:spacing w:after="0"/>
        <w:ind w:left="1800"/>
        <w:rPr>
          <w:sz w:val="20"/>
          <w:szCs w:val="20"/>
        </w:rPr>
      </w:pPr>
    </w:p>
    <w:p w:rsidR="000C5419" w:rsidRDefault="000C5419" w:rsidP="000C5419">
      <w:pPr>
        <w:pStyle w:val="Cmsor3"/>
        <w:numPr>
          <w:ilvl w:val="0"/>
          <w:numId w:val="0"/>
        </w:numPr>
        <w:spacing w:after="0"/>
        <w:ind w:left="1800"/>
        <w:rPr>
          <w:sz w:val="20"/>
          <w:szCs w:val="20"/>
        </w:rPr>
      </w:pPr>
    </w:p>
    <w:p w:rsidR="000C5419" w:rsidRDefault="000C5419" w:rsidP="000C5419">
      <w:pPr>
        <w:pStyle w:val="Cmsor3"/>
        <w:numPr>
          <w:ilvl w:val="0"/>
          <w:numId w:val="0"/>
        </w:numPr>
        <w:spacing w:after="0"/>
        <w:ind w:left="1800"/>
        <w:rPr>
          <w:sz w:val="20"/>
          <w:szCs w:val="20"/>
        </w:rPr>
      </w:pPr>
    </w:p>
    <w:p w:rsidR="000C5419" w:rsidRDefault="000C5419" w:rsidP="000C5419">
      <w:pPr>
        <w:pStyle w:val="Cmsor3"/>
        <w:numPr>
          <w:ilvl w:val="0"/>
          <w:numId w:val="0"/>
        </w:numPr>
        <w:spacing w:after="0"/>
        <w:ind w:left="1800"/>
        <w:rPr>
          <w:sz w:val="20"/>
          <w:szCs w:val="20"/>
        </w:rPr>
      </w:pPr>
    </w:p>
    <w:p w:rsidR="000C5419" w:rsidRPr="009868E1" w:rsidRDefault="000C5419" w:rsidP="000C5419">
      <w:pPr>
        <w:pStyle w:val="Cmsor3"/>
        <w:numPr>
          <w:ilvl w:val="0"/>
          <w:numId w:val="0"/>
        </w:numPr>
        <w:spacing w:after="0"/>
        <w:ind w:left="1800"/>
        <w:rPr>
          <w:sz w:val="20"/>
          <w:szCs w:val="20"/>
        </w:rPr>
      </w:pPr>
    </w:p>
    <w:p w:rsidR="00F76CCD" w:rsidRDefault="00F76CCD" w:rsidP="00402C54">
      <w:pPr>
        <w:pStyle w:val="Cmsor3"/>
        <w:numPr>
          <w:ilvl w:val="0"/>
          <w:numId w:val="3"/>
        </w:numPr>
      </w:pPr>
      <w:r>
        <w:t xml:space="preserve">Router 1 </w:t>
      </w:r>
      <w:r>
        <w:sym w:font="Wingdings" w:char="F0E0"/>
      </w:r>
    </w:p>
    <w:p w:rsidR="00F76CCD" w:rsidRDefault="00F76CCD" w:rsidP="000C5419">
      <w:pPr>
        <w:pStyle w:val="Cmsor3"/>
        <w:numPr>
          <w:ilvl w:val="0"/>
          <w:numId w:val="0"/>
        </w:numPr>
        <w:spacing w:after="0" w:line="240" w:lineRule="auto"/>
        <w:ind w:left="1800"/>
      </w:pPr>
      <w:proofErr w:type="spellStart"/>
      <w:r>
        <w:t>Enable</w:t>
      </w:r>
      <w:proofErr w:type="spellEnd"/>
      <w:r>
        <w:t xml:space="preserve"> : </w:t>
      </w:r>
      <w:r w:rsidRPr="00F76CCD">
        <w:t>router</w:t>
      </w:r>
      <w:r>
        <w:t>1</w:t>
      </w:r>
      <w:r w:rsidRPr="00F76CCD">
        <w:t>admin</w:t>
      </w:r>
    </w:p>
    <w:p w:rsidR="00F76CCD" w:rsidRDefault="00F76CCD" w:rsidP="000C5419">
      <w:pPr>
        <w:pStyle w:val="Cmsor3"/>
        <w:numPr>
          <w:ilvl w:val="0"/>
          <w:numId w:val="0"/>
        </w:numPr>
        <w:spacing w:after="0" w:line="240" w:lineRule="auto"/>
        <w:ind w:left="1800"/>
      </w:pPr>
      <w:proofErr w:type="spellStart"/>
      <w:r>
        <w:t>Console</w:t>
      </w:r>
      <w:proofErr w:type="spellEnd"/>
      <w:r>
        <w:t xml:space="preserve">: </w:t>
      </w:r>
      <w:r w:rsidRPr="00F76CCD">
        <w:t>routercon</w:t>
      </w:r>
      <w:r>
        <w:t>1</w:t>
      </w:r>
    </w:p>
    <w:p w:rsidR="00F76CCD" w:rsidRDefault="00F76CCD" w:rsidP="000C5419">
      <w:pPr>
        <w:pStyle w:val="Cmsor3"/>
        <w:numPr>
          <w:ilvl w:val="0"/>
          <w:numId w:val="0"/>
        </w:numPr>
        <w:spacing w:after="0" w:line="240" w:lineRule="auto"/>
        <w:ind w:left="1800"/>
      </w:pPr>
      <w:r>
        <w:t xml:space="preserve">Line 0 15: </w:t>
      </w:r>
      <w:r w:rsidRPr="00F76CCD">
        <w:t>routerline</w:t>
      </w:r>
      <w:r>
        <w:t>1</w:t>
      </w:r>
    </w:p>
    <w:p w:rsidR="000C5419" w:rsidRDefault="009868E1" w:rsidP="000C5419">
      <w:pPr>
        <w:pStyle w:val="NormlWeb"/>
        <w:spacing w:before="0" w:beforeAutospacing="0" w:after="0" w:afterAutospacing="0"/>
        <w:ind w:left="1800"/>
      </w:pPr>
      <w:r>
        <w:t xml:space="preserve">service </w:t>
      </w:r>
      <w:proofErr w:type="spellStart"/>
      <w:r>
        <w:t>password-encryption</w:t>
      </w:r>
      <w:proofErr w:type="spellEnd"/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hostname</w:t>
      </w:r>
      <w:proofErr w:type="spellEnd"/>
      <w:r>
        <w:t xml:space="preserve"> R1</w:t>
      </w:r>
    </w:p>
    <w:p w:rsidR="009868E1" w:rsidRDefault="009868E1" w:rsidP="000C5419">
      <w:pPr>
        <w:pStyle w:val="Cmsor3"/>
        <w:numPr>
          <w:ilvl w:val="0"/>
          <w:numId w:val="0"/>
        </w:numPr>
        <w:spacing w:after="0" w:line="240" w:lineRule="auto"/>
        <w:ind w:left="1800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5 $1$mERr$8KnQrrPj7gBHLnnoD.7ln.</w:t>
      </w:r>
    </w:p>
    <w:p w:rsidR="009868E1" w:rsidRDefault="009868E1" w:rsidP="000C5419">
      <w:pPr>
        <w:pStyle w:val="Cmsor3"/>
        <w:numPr>
          <w:ilvl w:val="0"/>
          <w:numId w:val="0"/>
        </w:numPr>
        <w:spacing w:after="0" w:line="240" w:lineRule="auto"/>
        <w:ind w:left="1800"/>
      </w:pPr>
      <w:proofErr w:type="spellStart"/>
      <w:r w:rsidRPr="009868E1">
        <w:t>username</w:t>
      </w:r>
      <w:proofErr w:type="spellEnd"/>
      <w:r w:rsidRPr="009868E1">
        <w:t xml:space="preserve"> </w:t>
      </w:r>
      <w:proofErr w:type="spellStart"/>
      <w:r w:rsidRPr="009868E1">
        <w:t>admin</w:t>
      </w:r>
      <w:proofErr w:type="spellEnd"/>
      <w:r w:rsidRPr="009868E1">
        <w:t xml:space="preserve"> </w:t>
      </w:r>
      <w:proofErr w:type="spellStart"/>
      <w:r w:rsidRPr="009868E1">
        <w:t>password</w:t>
      </w:r>
      <w:proofErr w:type="spellEnd"/>
      <w:r w:rsidRPr="009868E1">
        <w:t xml:space="preserve"> 7 082048430017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>line con 0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0833435B1D1C17141D055D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>login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0833435B1D1C171B1B050955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>login local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transport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0833435B1D1C171B1B050955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>login local</w:t>
      </w:r>
    </w:p>
    <w:p w:rsidR="009868E1" w:rsidRDefault="009868E1" w:rsidP="000C5419">
      <w:pPr>
        <w:pStyle w:val="Cmsor3"/>
        <w:numPr>
          <w:ilvl w:val="0"/>
          <w:numId w:val="0"/>
        </w:numPr>
        <w:spacing w:after="0" w:line="240" w:lineRule="auto"/>
        <w:ind w:left="1800"/>
      </w:pPr>
      <w:proofErr w:type="spellStart"/>
      <w:r>
        <w:t>transport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:rsidR="00F76CCD" w:rsidRDefault="00F76CCD" w:rsidP="00F76CCD">
      <w:pPr>
        <w:pStyle w:val="Cmsor3"/>
        <w:numPr>
          <w:ilvl w:val="0"/>
          <w:numId w:val="0"/>
        </w:numPr>
        <w:ind w:left="1800"/>
      </w:pPr>
    </w:p>
    <w:p w:rsidR="00F76CCD" w:rsidRDefault="00F76CCD" w:rsidP="00402C54">
      <w:pPr>
        <w:pStyle w:val="Cmsor3"/>
        <w:numPr>
          <w:ilvl w:val="0"/>
          <w:numId w:val="3"/>
        </w:numPr>
      </w:pPr>
      <w:r>
        <w:t xml:space="preserve">Router 2 </w:t>
      </w:r>
      <w:r>
        <w:sym w:font="Wingdings" w:char="F0E0"/>
      </w:r>
    </w:p>
    <w:p w:rsidR="00F76CCD" w:rsidRDefault="00F76CCD" w:rsidP="000C5419">
      <w:pPr>
        <w:pStyle w:val="Cmsor3"/>
        <w:numPr>
          <w:ilvl w:val="0"/>
          <w:numId w:val="0"/>
        </w:numPr>
        <w:spacing w:after="0"/>
        <w:ind w:left="1080" w:firstLine="720"/>
      </w:pPr>
      <w:proofErr w:type="spellStart"/>
      <w:r>
        <w:t>Enable</w:t>
      </w:r>
      <w:proofErr w:type="spellEnd"/>
      <w:r>
        <w:t xml:space="preserve"> : </w:t>
      </w:r>
      <w:r w:rsidRPr="00F76CCD">
        <w:t>router</w:t>
      </w:r>
      <w:r>
        <w:t>2</w:t>
      </w:r>
      <w:r w:rsidRPr="00F76CCD">
        <w:t>admin</w:t>
      </w:r>
    </w:p>
    <w:p w:rsidR="00F76CCD" w:rsidRDefault="00F76CCD" w:rsidP="000C5419">
      <w:pPr>
        <w:pStyle w:val="Cmsor3"/>
        <w:numPr>
          <w:ilvl w:val="0"/>
          <w:numId w:val="0"/>
        </w:numPr>
        <w:spacing w:after="0"/>
        <w:ind w:left="1440" w:firstLine="360"/>
      </w:pPr>
      <w:proofErr w:type="spellStart"/>
      <w:r>
        <w:t>Console</w:t>
      </w:r>
      <w:proofErr w:type="spellEnd"/>
      <w:r>
        <w:t xml:space="preserve">: </w:t>
      </w:r>
      <w:r w:rsidRPr="00F76CCD">
        <w:t>routercon</w:t>
      </w:r>
      <w:r>
        <w:t>2</w:t>
      </w:r>
    </w:p>
    <w:p w:rsidR="009868E1" w:rsidRDefault="00F76CCD" w:rsidP="000C5419">
      <w:pPr>
        <w:pStyle w:val="Cmsor3"/>
        <w:numPr>
          <w:ilvl w:val="0"/>
          <w:numId w:val="0"/>
        </w:numPr>
        <w:spacing w:after="0"/>
        <w:ind w:left="1440" w:firstLine="360"/>
      </w:pPr>
      <w:r>
        <w:t xml:space="preserve">Line 0 15: </w:t>
      </w:r>
      <w:r w:rsidRPr="00F76CCD">
        <w:t>routerline</w:t>
      </w:r>
      <w:r>
        <w:t>2</w:t>
      </w:r>
    </w:p>
    <w:p w:rsidR="009868E1" w:rsidRDefault="009868E1" w:rsidP="000C5419">
      <w:pPr>
        <w:pStyle w:val="Cmsor3"/>
        <w:numPr>
          <w:ilvl w:val="0"/>
          <w:numId w:val="0"/>
        </w:numPr>
        <w:spacing w:after="0"/>
        <w:ind w:left="1800"/>
      </w:pPr>
      <w:r>
        <w:t>line con 0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0833435B1D1C17141D055E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>login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aux</w:t>
      </w:r>
      <w:proofErr w:type="spellEnd"/>
      <w:r>
        <w:t xml:space="preserve"> 0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0833435B1D1C171B1B050956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>login local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transport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proofErr w:type="spellStart"/>
      <w:r>
        <w:t>password</w:t>
      </w:r>
      <w:proofErr w:type="spellEnd"/>
      <w:r>
        <w:t xml:space="preserve"> 7 0833435B1D1C171B1B050956</w:t>
      </w:r>
    </w:p>
    <w:p w:rsidR="009868E1" w:rsidRDefault="009868E1" w:rsidP="000C5419">
      <w:pPr>
        <w:pStyle w:val="NormlWeb"/>
        <w:spacing w:before="0" w:beforeAutospacing="0" w:after="0" w:afterAutospacing="0"/>
        <w:ind w:left="1800"/>
      </w:pPr>
      <w:r>
        <w:t>login local</w:t>
      </w:r>
    </w:p>
    <w:p w:rsidR="000C5419" w:rsidRDefault="009868E1" w:rsidP="000C5419">
      <w:pPr>
        <w:pStyle w:val="Cmsor3"/>
        <w:numPr>
          <w:ilvl w:val="0"/>
          <w:numId w:val="0"/>
        </w:numPr>
        <w:spacing w:after="0"/>
        <w:ind w:left="1800"/>
      </w:pPr>
      <w:proofErr w:type="spellStart"/>
      <w:r>
        <w:t>transport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:rsidR="000C5419" w:rsidRDefault="000C5419" w:rsidP="000C5419">
      <w:r>
        <w:br w:type="page"/>
      </w:r>
    </w:p>
    <w:p w:rsidR="000C5419" w:rsidRDefault="000C5419" w:rsidP="000C5419">
      <w:pPr>
        <w:pStyle w:val="Cmsor3"/>
        <w:numPr>
          <w:ilvl w:val="0"/>
          <w:numId w:val="0"/>
        </w:numPr>
        <w:spacing w:after="0"/>
        <w:ind w:left="1800"/>
      </w:pPr>
    </w:p>
    <w:p w:rsidR="00F76CCD" w:rsidRDefault="00F76CCD" w:rsidP="00F76CCD">
      <w:pPr>
        <w:pStyle w:val="Cmsor3"/>
        <w:numPr>
          <w:ilvl w:val="0"/>
          <w:numId w:val="0"/>
        </w:numPr>
        <w:ind w:left="1800"/>
      </w:pPr>
    </w:p>
    <w:p w:rsidR="00F76CCD" w:rsidRDefault="00F76CCD" w:rsidP="00402C54">
      <w:pPr>
        <w:pStyle w:val="Cmsor3"/>
        <w:numPr>
          <w:ilvl w:val="0"/>
          <w:numId w:val="3"/>
        </w:numPr>
      </w:pPr>
      <w:r>
        <w:t xml:space="preserve">Router 3 </w:t>
      </w:r>
      <w:r>
        <w:sym w:font="Wingdings" w:char="F0E0"/>
      </w:r>
    </w:p>
    <w:p w:rsidR="00F76CCD" w:rsidRDefault="00F76CCD" w:rsidP="000C5419">
      <w:pPr>
        <w:pStyle w:val="Cmsor3"/>
        <w:numPr>
          <w:ilvl w:val="0"/>
          <w:numId w:val="0"/>
        </w:numPr>
        <w:ind w:left="1800"/>
      </w:pPr>
      <w:proofErr w:type="spellStart"/>
      <w:r>
        <w:t>Enable</w:t>
      </w:r>
      <w:proofErr w:type="spellEnd"/>
      <w:r>
        <w:t xml:space="preserve"> : </w:t>
      </w:r>
      <w:r w:rsidRPr="00F76CCD">
        <w:t>router</w:t>
      </w:r>
      <w:r>
        <w:t>3</w:t>
      </w:r>
      <w:r w:rsidRPr="00F76CCD">
        <w:t>admin</w:t>
      </w:r>
    </w:p>
    <w:p w:rsidR="00F76CCD" w:rsidRDefault="00F76CCD" w:rsidP="000C5419">
      <w:pPr>
        <w:pStyle w:val="Cmsor3"/>
        <w:numPr>
          <w:ilvl w:val="0"/>
          <w:numId w:val="0"/>
        </w:numPr>
        <w:ind w:left="1440" w:firstLine="360"/>
      </w:pPr>
      <w:proofErr w:type="spellStart"/>
      <w:r>
        <w:t>Console</w:t>
      </w:r>
      <w:proofErr w:type="spellEnd"/>
      <w:r>
        <w:t xml:space="preserve">: </w:t>
      </w:r>
      <w:r w:rsidRPr="00F76CCD">
        <w:t>routercon</w:t>
      </w:r>
      <w:r>
        <w:t>3</w:t>
      </w:r>
    </w:p>
    <w:p w:rsidR="00F76CCD" w:rsidRDefault="00F76CCD" w:rsidP="000C5419">
      <w:pPr>
        <w:pStyle w:val="Cmsor3"/>
        <w:numPr>
          <w:ilvl w:val="0"/>
          <w:numId w:val="0"/>
        </w:numPr>
        <w:ind w:left="1800"/>
      </w:pPr>
      <w:r>
        <w:t xml:space="preserve">Line 0 15: </w:t>
      </w:r>
      <w:r w:rsidRPr="00F76CCD">
        <w:t>routerline</w:t>
      </w:r>
      <w:r>
        <w:t>3</w:t>
      </w:r>
    </w:p>
    <w:p w:rsidR="000C5419" w:rsidRDefault="000C5419" w:rsidP="000C5419">
      <w:pPr>
        <w:pStyle w:val="Cmsor3"/>
        <w:numPr>
          <w:ilvl w:val="0"/>
          <w:numId w:val="0"/>
        </w:numPr>
        <w:ind w:left="1800"/>
      </w:pPr>
      <w:r>
        <w:t xml:space="preserve">service </w:t>
      </w:r>
      <w:proofErr w:type="spellStart"/>
      <w:r>
        <w:t>password-encryption</w:t>
      </w:r>
      <w:proofErr w:type="spellEnd"/>
    </w:p>
    <w:p w:rsidR="000C5419" w:rsidRDefault="000C5419" w:rsidP="000C5419">
      <w:pPr>
        <w:pStyle w:val="Cmsor3"/>
        <w:numPr>
          <w:ilvl w:val="0"/>
          <w:numId w:val="0"/>
        </w:numPr>
        <w:ind w:left="1800"/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7 082048430017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r w:rsidRPr="000C5419">
        <w:rPr>
          <w:lang w:val="hu-HU"/>
        </w:rPr>
        <w:t>line con 0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proofErr w:type="spellStart"/>
      <w:r w:rsidRPr="000C5419">
        <w:rPr>
          <w:lang w:val="hu-HU"/>
        </w:rPr>
        <w:t>password</w:t>
      </w:r>
      <w:proofErr w:type="spellEnd"/>
      <w:r w:rsidRPr="000C5419">
        <w:rPr>
          <w:lang w:val="hu-HU"/>
        </w:rPr>
        <w:t xml:space="preserve"> 7 0833435B1D1C17141D055F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r w:rsidRPr="000C5419">
        <w:rPr>
          <w:lang w:val="hu-HU"/>
        </w:rPr>
        <w:t>login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r w:rsidRPr="000C5419">
        <w:rPr>
          <w:lang w:val="hu-HU"/>
        </w:rPr>
        <w:t xml:space="preserve">line </w:t>
      </w:r>
      <w:proofErr w:type="spellStart"/>
      <w:r w:rsidRPr="000C5419">
        <w:rPr>
          <w:lang w:val="hu-HU"/>
        </w:rPr>
        <w:t>aux</w:t>
      </w:r>
      <w:proofErr w:type="spellEnd"/>
      <w:r w:rsidRPr="000C5419">
        <w:rPr>
          <w:lang w:val="hu-HU"/>
        </w:rPr>
        <w:t xml:space="preserve"> 0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r w:rsidRPr="000C5419">
        <w:rPr>
          <w:lang w:val="hu-HU"/>
        </w:rPr>
        <w:t xml:space="preserve">line </w:t>
      </w:r>
      <w:proofErr w:type="spellStart"/>
      <w:r w:rsidRPr="000C5419">
        <w:rPr>
          <w:lang w:val="hu-HU"/>
        </w:rPr>
        <w:t>vty</w:t>
      </w:r>
      <w:proofErr w:type="spellEnd"/>
      <w:r w:rsidRPr="000C5419">
        <w:rPr>
          <w:lang w:val="hu-HU"/>
        </w:rPr>
        <w:t xml:space="preserve"> 0 4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proofErr w:type="spellStart"/>
      <w:r w:rsidRPr="000C5419">
        <w:rPr>
          <w:lang w:val="hu-HU"/>
        </w:rPr>
        <w:t>password</w:t>
      </w:r>
      <w:proofErr w:type="spellEnd"/>
      <w:r w:rsidRPr="000C5419">
        <w:rPr>
          <w:lang w:val="hu-HU"/>
        </w:rPr>
        <w:t xml:space="preserve"> 7 0833435B1D1C171B1B050957</w:t>
      </w:r>
      <w:bookmarkStart w:id="0" w:name="_GoBack"/>
      <w:bookmarkEnd w:id="0"/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r w:rsidRPr="000C5419">
        <w:rPr>
          <w:lang w:val="hu-HU"/>
        </w:rPr>
        <w:t>login local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proofErr w:type="spellStart"/>
      <w:r w:rsidRPr="000C5419">
        <w:rPr>
          <w:lang w:val="hu-HU"/>
        </w:rPr>
        <w:t>transport</w:t>
      </w:r>
      <w:proofErr w:type="spellEnd"/>
      <w:r w:rsidRPr="000C5419">
        <w:rPr>
          <w:lang w:val="hu-HU"/>
        </w:rPr>
        <w:t xml:space="preserve"> input </w:t>
      </w:r>
      <w:proofErr w:type="spellStart"/>
      <w:r w:rsidRPr="000C5419">
        <w:rPr>
          <w:lang w:val="hu-HU"/>
        </w:rPr>
        <w:t>ssh</w:t>
      </w:r>
      <w:proofErr w:type="spellEnd"/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r w:rsidRPr="000C5419">
        <w:rPr>
          <w:lang w:val="hu-HU"/>
        </w:rPr>
        <w:t xml:space="preserve">line </w:t>
      </w:r>
      <w:proofErr w:type="spellStart"/>
      <w:r w:rsidRPr="000C5419">
        <w:rPr>
          <w:lang w:val="hu-HU"/>
        </w:rPr>
        <w:t>vty</w:t>
      </w:r>
      <w:proofErr w:type="spellEnd"/>
      <w:r w:rsidRPr="000C5419">
        <w:rPr>
          <w:lang w:val="hu-HU"/>
        </w:rPr>
        <w:t xml:space="preserve"> 5 15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proofErr w:type="spellStart"/>
      <w:r w:rsidRPr="000C5419">
        <w:rPr>
          <w:lang w:val="hu-HU"/>
        </w:rPr>
        <w:t>password</w:t>
      </w:r>
      <w:proofErr w:type="spellEnd"/>
      <w:r w:rsidRPr="000C5419">
        <w:rPr>
          <w:lang w:val="hu-HU"/>
        </w:rPr>
        <w:t xml:space="preserve"> 7 0833435B1D1C171B1B050957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r w:rsidRPr="000C5419">
        <w:rPr>
          <w:lang w:val="hu-HU"/>
        </w:rPr>
        <w:t>login local</w:t>
      </w:r>
    </w:p>
    <w:p w:rsidR="000C5419" w:rsidRPr="000C5419" w:rsidRDefault="000C5419" w:rsidP="000C5419">
      <w:pPr>
        <w:pStyle w:val="Cmsor3"/>
        <w:numPr>
          <w:ilvl w:val="0"/>
          <w:numId w:val="0"/>
        </w:numPr>
        <w:ind w:left="1800"/>
        <w:rPr>
          <w:lang w:val="hu-HU"/>
        </w:rPr>
      </w:pPr>
      <w:proofErr w:type="spellStart"/>
      <w:r w:rsidRPr="000C5419">
        <w:rPr>
          <w:lang w:val="hu-HU"/>
        </w:rPr>
        <w:t>transport</w:t>
      </w:r>
      <w:proofErr w:type="spellEnd"/>
      <w:r w:rsidRPr="000C5419">
        <w:rPr>
          <w:lang w:val="hu-HU"/>
        </w:rPr>
        <w:t xml:space="preserve"> input </w:t>
      </w:r>
      <w:proofErr w:type="spellStart"/>
      <w:r w:rsidRPr="000C5419">
        <w:rPr>
          <w:lang w:val="hu-HU"/>
        </w:rPr>
        <w:t>ssh</w:t>
      </w:r>
      <w:proofErr w:type="spellEnd"/>
    </w:p>
    <w:p w:rsidR="000C5419" w:rsidRDefault="000C5419" w:rsidP="000C5419">
      <w:pPr>
        <w:pStyle w:val="Cmsor3"/>
        <w:numPr>
          <w:ilvl w:val="0"/>
          <w:numId w:val="0"/>
        </w:numPr>
        <w:ind w:left="1800"/>
      </w:pPr>
    </w:p>
    <w:p w:rsidR="00F76CCD" w:rsidRDefault="00F76CCD" w:rsidP="00F76CCD">
      <w:pPr>
        <w:pStyle w:val="Cmsor3"/>
        <w:numPr>
          <w:ilvl w:val="0"/>
          <w:numId w:val="0"/>
        </w:numPr>
        <w:ind w:left="1800"/>
      </w:pPr>
    </w:p>
    <w:p w:rsidR="00F76CCD" w:rsidRDefault="00F76CCD" w:rsidP="00F76CCD">
      <w:pPr>
        <w:pStyle w:val="Cmsor3"/>
        <w:numPr>
          <w:ilvl w:val="0"/>
          <w:numId w:val="0"/>
        </w:numPr>
        <w:ind w:left="1080"/>
      </w:pPr>
    </w:p>
    <w:p w:rsidR="00A769E6" w:rsidRDefault="00A769E6" w:rsidP="00F76CCD">
      <w:pPr>
        <w:pStyle w:val="Cmsor3"/>
        <w:numPr>
          <w:ilvl w:val="0"/>
          <w:numId w:val="0"/>
        </w:numPr>
        <w:ind w:left="1080"/>
      </w:pPr>
    </w:p>
    <w:sectPr w:rsidR="00A769E6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16E" w:rsidRDefault="0047016E">
      <w:pPr>
        <w:spacing w:after="0" w:line="240" w:lineRule="auto"/>
      </w:pPr>
      <w:r>
        <w:separator/>
      </w:r>
    </w:p>
  </w:endnote>
  <w:endnote w:type="continuationSeparator" w:id="0">
    <w:p w:rsidR="0047016E" w:rsidRDefault="0047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E6" w:rsidRPr="0025690E" w:rsidRDefault="000C5419" w:rsidP="0025690E">
    <w:pPr>
      <w:pStyle w:val="llb"/>
    </w:pPr>
    <w:sdt>
      <w:sdtPr>
        <w:alias w:val="Cím:"/>
        <w:tag w:val="Cím:"/>
        <w:id w:val="3408943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roofErr w:type="spellStart"/>
        <w:r w:rsidR="00BC5E35">
          <w:t>NotifyPhotography</w:t>
        </w:r>
        <w:proofErr w:type="spellEnd"/>
        <w:r w:rsidR="00BC5E35">
          <w:t xml:space="preserve"> Kft. irodaház</w:t>
        </w:r>
        <w:r w:rsidR="00BC5E35">
          <w:br/>
          <w:t xml:space="preserve">(Készítette: </w:t>
        </w:r>
        <w:proofErr w:type="spellStart"/>
        <w:r w:rsidR="00BC5E35">
          <w:t>Ujszászi</w:t>
        </w:r>
        <w:proofErr w:type="spellEnd"/>
        <w:r w:rsidR="00BC5E35">
          <w:t xml:space="preserve"> Vivien, Pintér Botond )</w:t>
        </w:r>
      </w:sdtContent>
    </w:sdt>
    <w:r w:rsidR="008B4470" w:rsidRPr="0025690E">
      <w:rPr>
        <w:lang w:bidi="hu"/>
      </w:rPr>
      <w:ptab w:relativeTo="margin" w:alignment="right" w:leader="none"/>
    </w:r>
    <w:r w:rsidR="008B4470" w:rsidRPr="0025690E">
      <w:rPr>
        <w:lang w:bidi="hu"/>
      </w:rPr>
      <w:fldChar w:fldCharType="begin"/>
    </w:r>
    <w:r w:rsidR="008B4470" w:rsidRPr="0025690E">
      <w:rPr>
        <w:lang w:bidi="hu"/>
      </w:rPr>
      <w:instrText xml:space="preserve"> PAGE  \* Arabic  \* MERGEFORMAT </w:instrText>
    </w:r>
    <w:r w:rsidR="008B4470" w:rsidRPr="0025690E">
      <w:rPr>
        <w:lang w:bidi="hu"/>
      </w:rPr>
      <w:fldChar w:fldCharType="separate"/>
    </w:r>
    <w:r w:rsidR="00137811">
      <w:rPr>
        <w:noProof/>
        <w:lang w:bidi="hu"/>
      </w:rPr>
      <w:t>2</w:t>
    </w:r>
    <w:r w:rsidR="008B4470" w:rsidRPr="0025690E">
      <w:rPr>
        <w:lang w:bidi="hu"/>
      </w:rPr>
      <w:fldChar w:fldCharType="end"/>
    </w:r>
    <w:r w:rsidR="008B4470" w:rsidRPr="0025690E">
      <w:rPr>
        <w:lang w:bidi="hu"/>
      </w:rPr>
      <w:t>/</w:t>
    </w:r>
    <w:r w:rsidR="0086238C">
      <w:rPr>
        <w:lang w:bidi="hu"/>
      </w:rPr>
      <w:fldChar w:fldCharType="begin"/>
    </w:r>
    <w:r w:rsidR="0086238C">
      <w:rPr>
        <w:lang w:bidi="hu"/>
      </w:rPr>
      <w:instrText xml:space="preserve"> NUMPAGES  \* Arabic  \* MERGEFORMAT </w:instrText>
    </w:r>
    <w:r w:rsidR="0086238C">
      <w:rPr>
        <w:lang w:bidi="hu"/>
      </w:rPr>
      <w:fldChar w:fldCharType="separate"/>
    </w:r>
    <w:r w:rsidR="00137811">
      <w:rPr>
        <w:noProof/>
        <w:lang w:bidi="hu"/>
      </w:rPr>
      <w:t>2</w:t>
    </w:r>
    <w:r w:rsidR="0086238C">
      <w:rPr>
        <w:noProof/>
        <w:lang w:bidi="hu"/>
      </w:rPr>
      <w:fldChar w:fldCharType="end"/>
    </w:r>
    <w:r w:rsidR="008B4470" w:rsidRPr="0025690E">
      <w:rPr>
        <w:lang w:bidi="hu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16E" w:rsidRDefault="0047016E">
      <w:pPr>
        <w:spacing w:after="0" w:line="240" w:lineRule="auto"/>
      </w:pPr>
      <w:r>
        <w:separator/>
      </w:r>
    </w:p>
  </w:footnote>
  <w:footnote w:type="continuationSeparator" w:id="0">
    <w:p w:rsidR="0047016E" w:rsidRDefault="00470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08C9006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71867"/>
    <w:multiLevelType w:val="hybridMultilevel"/>
    <w:tmpl w:val="C7C69D0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26416E"/>
    <w:multiLevelType w:val="hybridMultilevel"/>
    <w:tmpl w:val="1C4E4F04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A54546"/>
    <w:multiLevelType w:val="hybridMultilevel"/>
    <w:tmpl w:val="D07CAF4A"/>
    <w:lvl w:ilvl="0" w:tplc="671E6C1C">
      <w:start w:val="1"/>
      <w:numFmt w:val="decimal"/>
      <w:pStyle w:val="Cmsor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47B66"/>
    <w:multiLevelType w:val="hybridMultilevel"/>
    <w:tmpl w:val="EA48673C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8E067A"/>
    <w:multiLevelType w:val="hybridMultilevel"/>
    <w:tmpl w:val="5442C2F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8677D3"/>
    <w:multiLevelType w:val="hybridMultilevel"/>
    <w:tmpl w:val="417C834C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F10BE1"/>
    <w:multiLevelType w:val="hybridMultilevel"/>
    <w:tmpl w:val="310E3C7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C60C4"/>
    <w:multiLevelType w:val="hybridMultilevel"/>
    <w:tmpl w:val="5CD82CA6"/>
    <w:lvl w:ilvl="0" w:tplc="CB6A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90137"/>
    <w:multiLevelType w:val="hybridMultilevel"/>
    <w:tmpl w:val="B192B76E"/>
    <w:lvl w:ilvl="0" w:tplc="31225F5E">
      <w:start w:val="1"/>
      <w:numFmt w:val="lowerLetter"/>
      <w:pStyle w:val="Cmsor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896520"/>
    <w:multiLevelType w:val="hybridMultilevel"/>
    <w:tmpl w:val="6F30F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8"/>
  </w:num>
  <w:num w:numId="5">
    <w:abstractNumId w:val="3"/>
    <w:lvlOverride w:ilvl="0">
      <w:startOverride w:val="1"/>
    </w:lvlOverride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  <w:num w:numId="12">
    <w:abstractNumId w:val="1"/>
  </w:num>
  <w:num w:numId="13">
    <w:abstractNumId w:val="5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E0"/>
    <w:rsid w:val="00003256"/>
    <w:rsid w:val="000C5419"/>
    <w:rsid w:val="00137811"/>
    <w:rsid w:val="001E4ADD"/>
    <w:rsid w:val="0025690E"/>
    <w:rsid w:val="00370FA8"/>
    <w:rsid w:val="003E4B77"/>
    <w:rsid w:val="00402C54"/>
    <w:rsid w:val="00442EDA"/>
    <w:rsid w:val="0047016E"/>
    <w:rsid w:val="00676AC7"/>
    <w:rsid w:val="006F381C"/>
    <w:rsid w:val="00765BE0"/>
    <w:rsid w:val="00801622"/>
    <w:rsid w:val="0086238C"/>
    <w:rsid w:val="008B328D"/>
    <w:rsid w:val="008B4470"/>
    <w:rsid w:val="008E752A"/>
    <w:rsid w:val="009868E1"/>
    <w:rsid w:val="009A0CC3"/>
    <w:rsid w:val="009A2ED4"/>
    <w:rsid w:val="00A250D0"/>
    <w:rsid w:val="00A769E6"/>
    <w:rsid w:val="00B27C7C"/>
    <w:rsid w:val="00BC5E35"/>
    <w:rsid w:val="00C45DBF"/>
    <w:rsid w:val="00C55AE2"/>
    <w:rsid w:val="00C60ACE"/>
    <w:rsid w:val="00D06F5D"/>
    <w:rsid w:val="00DA1C37"/>
    <w:rsid w:val="00E01AD9"/>
    <w:rsid w:val="00F51661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1D9612C"/>
  <w15:chartTrackingRefBased/>
  <w15:docId w15:val="{40B77887-CD13-4877-B095-037CAC9F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55AE2"/>
  </w:style>
  <w:style w:type="paragraph" w:styleId="Cmsor1">
    <w:name w:val="heading 1"/>
    <w:basedOn w:val="Norml"/>
    <w:next w:val="Cmsor2"/>
    <w:link w:val="Cmsor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Cmsor2">
    <w:name w:val="heading 2"/>
    <w:basedOn w:val="Norml"/>
    <w:link w:val="Cmsor2Char"/>
    <w:uiPriority w:val="9"/>
    <w:unhideWhenUsed/>
    <w:qFormat/>
    <w:pPr>
      <w:outlineLvl w:val="1"/>
    </w:pPr>
  </w:style>
  <w:style w:type="paragraph" w:styleId="Cmsor3">
    <w:name w:val="heading 3"/>
    <w:basedOn w:val="Norml"/>
    <w:link w:val="Cmsor3Char"/>
    <w:uiPriority w:val="9"/>
    <w:unhideWhenUsed/>
    <w:qFormat/>
    <w:pPr>
      <w:numPr>
        <w:numId w:val="2"/>
      </w:num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numPr>
        <w:numId w:val="6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4470"/>
    <w:rPr>
      <w:b/>
      <w:bCs/>
    </w:rPr>
  </w:style>
  <w:style w:type="paragraph" w:styleId="Cm">
    <w:name w:val="Title"/>
    <w:basedOn w:val="Norml"/>
    <w:next w:val="Norml"/>
    <w:link w:val="Cm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Cmsor3Char">
    <w:name w:val="Címsor 3 Char"/>
    <w:basedOn w:val="Bekezdsalapbettpusa"/>
    <w:link w:val="Cmsor3"/>
    <w:uiPriority w:val="9"/>
    <w:rsid w:val="008B4470"/>
  </w:style>
  <w:style w:type="character" w:styleId="Helyrzszveg">
    <w:name w:val="Placeholder Text"/>
    <w:basedOn w:val="Bekezdsalapbettpusa"/>
    <w:uiPriority w:val="99"/>
    <w:semiHidden/>
    <w:rsid w:val="008B4470"/>
    <w:rPr>
      <w:color w:val="595959" w:themeColor="text1" w:themeTint="A6"/>
    </w:rPr>
  </w:style>
  <w:style w:type="paragraph" w:styleId="llb">
    <w:name w:val="footer"/>
    <w:basedOn w:val="Norml"/>
    <w:link w:val="llbChar"/>
    <w:uiPriority w:val="99"/>
    <w:qFormat/>
    <w:rsid w:val="00C55AE2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55AE2"/>
  </w:style>
  <w:style w:type="character" w:customStyle="1" w:styleId="Cmsor2Char">
    <w:name w:val="Címsor 2 Char"/>
    <w:basedOn w:val="Bekezdsalapbettpusa"/>
    <w:link w:val="Cmsor2"/>
    <w:uiPriority w:val="9"/>
    <w:rsid w:val="008B4470"/>
  </w:style>
  <w:style w:type="character" w:customStyle="1" w:styleId="Cmsor9Char">
    <w:name w:val="Címsor 9 Char"/>
    <w:basedOn w:val="Bekezdsalapbettpusa"/>
    <w:link w:val="Cmsor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47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8B447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8B447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8B447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47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47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470"/>
    <w:rPr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8B4470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8B4470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B447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B4470"/>
    <w:rPr>
      <w:rFonts w:ascii="Consolas" w:hAnsi="Consolas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8B447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B4470"/>
    <w:rPr>
      <w:rFonts w:ascii="Consolas" w:hAnsi="Consolas"/>
      <w:szCs w:val="21"/>
    </w:rPr>
  </w:style>
  <w:style w:type="paragraph" w:styleId="lfej">
    <w:name w:val="header"/>
    <w:basedOn w:val="Norml"/>
    <w:link w:val="lfejChar"/>
    <w:uiPriority w:val="99"/>
    <w:qFormat/>
    <w:rsid w:val="00C55AE2"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55AE2"/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lcmChar">
    <w:name w:val="Alcím Char"/>
    <w:basedOn w:val="Bekezdsalapbettpusa"/>
    <w:link w:val="Alcm"/>
    <w:uiPriority w:val="11"/>
    <w:semiHidden/>
    <w:rsid w:val="00C55AE2"/>
    <w:rPr>
      <w:color w:val="5A5A5A" w:themeColor="text1" w:themeTint="A5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C55AE2"/>
    <w:rPr>
      <w:i/>
      <w:iCs/>
      <w:color w:val="1F4E79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Szvegblokk">
    <w:name w:val="Block Text"/>
    <w:basedOn w:val="Norm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Felsorols">
    <w:name w:val="List Bullet"/>
    <w:basedOn w:val="Norml"/>
    <w:uiPriority w:val="9"/>
    <w:unhideWhenUsed/>
    <w:rsid w:val="00003256"/>
    <w:pPr>
      <w:numPr>
        <w:numId w:val="1"/>
      </w:numPr>
      <w:contextualSpacing/>
    </w:pPr>
  </w:style>
  <w:style w:type="paragraph" w:styleId="NormlWeb">
    <w:name w:val="Normal (Web)"/>
    <w:basedOn w:val="Norml"/>
    <w:uiPriority w:val="99"/>
    <w:semiHidden/>
    <w:unhideWhenUsed/>
    <w:rsid w:val="008B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er.botond\AppData\Roaming\Microsoft\Templates\R&#246;vid%20essz&#233;v&#225;zl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0E7EC965504A99AEB1A85AB5C197D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7D67E0B-7E84-4081-B3A0-9A2E285EAE5F}"/>
      </w:docPartPr>
      <w:docPartBody>
        <w:p w:rsidR="00F617AE" w:rsidRDefault="00F617AE">
          <w:pPr>
            <w:pStyle w:val="7A0E7EC965504A99AEB1A85AB5C197D9"/>
          </w:pPr>
          <w:r w:rsidRPr="00B27C7C">
            <w:rPr>
              <w:lang w:bidi="hu"/>
            </w:rPr>
            <w:t>Cím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AE"/>
    <w:rsid w:val="00705F8C"/>
    <w:rsid w:val="008F29CC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A0E7EC965504A99AEB1A85AB5C197D9">
    <w:name w:val="7A0E7EC965504A99AEB1A85AB5C197D9"/>
  </w:style>
  <w:style w:type="paragraph" w:customStyle="1" w:styleId="58E76BADE626400EAE42336C4673C321">
    <w:name w:val="58E76BADE626400EAE42336C4673C321"/>
  </w:style>
  <w:style w:type="paragraph" w:customStyle="1" w:styleId="446571B9BD8D40339D6E736F571D3381">
    <w:name w:val="446571B9BD8D40339D6E736F571D3381"/>
  </w:style>
  <w:style w:type="paragraph" w:customStyle="1" w:styleId="40EFD80DE6E946A09FC55CF029F3FC38">
    <w:name w:val="40EFD80DE6E946A09FC55CF029F3FC38"/>
  </w:style>
  <w:style w:type="paragraph" w:customStyle="1" w:styleId="460146B2D1E849D5B6C113AFAF17EF3F">
    <w:name w:val="460146B2D1E849D5B6C113AFAF17EF3F"/>
  </w:style>
  <w:style w:type="paragraph" w:customStyle="1" w:styleId="292677C1F71C4BF8889D3BABDDDB362B">
    <w:name w:val="292677C1F71C4BF8889D3BABDDDB362B"/>
  </w:style>
  <w:style w:type="paragraph" w:customStyle="1" w:styleId="C51E11EECE4B4E08AFC084DFBFF7BC6E">
    <w:name w:val="C51E11EECE4B4E08AFC084DFBFF7BC6E"/>
  </w:style>
  <w:style w:type="paragraph" w:customStyle="1" w:styleId="39D3003255554A9198EE195A13DB5F74">
    <w:name w:val="39D3003255554A9198EE195A13DB5F74"/>
  </w:style>
  <w:style w:type="paragraph" w:customStyle="1" w:styleId="AA334005F1B9495DAB04F5E076A97766">
    <w:name w:val="AA334005F1B9495DAB04F5E076A97766"/>
  </w:style>
  <w:style w:type="paragraph" w:customStyle="1" w:styleId="7A2B226DD4C3423CA4548FE453BFAE4B">
    <w:name w:val="7A2B226DD4C3423CA4548FE453BFAE4B"/>
  </w:style>
  <w:style w:type="paragraph" w:customStyle="1" w:styleId="8E1F954FCE714925BC1F21E1C4F09043">
    <w:name w:val="8E1F954FCE714925BC1F21E1C4F09043"/>
  </w:style>
  <w:style w:type="paragraph" w:customStyle="1" w:styleId="45CD26FF06AA44B0A6E5B45283055401">
    <w:name w:val="45CD26FF06AA44B0A6E5B45283055401"/>
  </w:style>
  <w:style w:type="paragraph" w:customStyle="1" w:styleId="30C222F23EE94F27A546A39BB5056970">
    <w:name w:val="30C222F23EE94F27A546A39BB5056970"/>
  </w:style>
  <w:style w:type="paragraph" w:customStyle="1" w:styleId="DCA698C06AF0482E93D85C6625D084BF">
    <w:name w:val="DCA698C06AF0482E93D85C6625D084BF"/>
  </w:style>
  <w:style w:type="paragraph" w:customStyle="1" w:styleId="B7449E20E7414405A610D36D518C81C2">
    <w:name w:val="B7449E20E7414405A610D36D518C81C2"/>
  </w:style>
  <w:style w:type="paragraph" w:customStyle="1" w:styleId="45BDD5D3105141D2A15FE3C00116F1A3">
    <w:name w:val="45BDD5D3105141D2A15FE3C00116F1A3"/>
  </w:style>
  <w:style w:type="paragraph" w:customStyle="1" w:styleId="DE5F6B28393D4E0B8EB32C02F10DD33F">
    <w:name w:val="DE5F6B28393D4E0B8EB32C02F10DD33F"/>
  </w:style>
  <w:style w:type="paragraph" w:customStyle="1" w:styleId="D0DE14FEB16841C1ACA0B533A89F1C5E">
    <w:name w:val="D0DE14FEB16841C1ACA0B533A89F1C5E"/>
  </w:style>
  <w:style w:type="paragraph" w:customStyle="1" w:styleId="8D6878E200C5444CB61774A67302D9DA">
    <w:name w:val="8D6878E200C5444CB61774A67302D9DA"/>
  </w:style>
  <w:style w:type="paragraph" w:customStyle="1" w:styleId="84FEB4FEB9C841A0A9BC7B776F091A6A">
    <w:name w:val="84FEB4FEB9C841A0A9BC7B776F091A6A"/>
  </w:style>
  <w:style w:type="paragraph" w:customStyle="1" w:styleId="FC06B950D0544B71813E7E4399CA4611">
    <w:name w:val="FC06B950D0544B71813E7E4399CA4611"/>
  </w:style>
  <w:style w:type="paragraph" w:customStyle="1" w:styleId="5BB156EEFF164D3987BF31C8460EB14D">
    <w:name w:val="5BB156EEFF164D3987BF31C8460EB14D"/>
  </w:style>
  <w:style w:type="paragraph" w:customStyle="1" w:styleId="9D7103092EDD41919685C5CCBBCA12DC">
    <w:name w:val="9D7103092EDD41919685C5CCBBCA12DC"/>
  </w:style>
  <w:style w:type="paragraph" w:customStyle="1" w:styleId="00573B5B56A94060A397D376494E1BE4">
    <w:name w:val="00573B5B56A94060A397D376494E1BE4"/>
  </w:style>
  <w:style w:type="paragraph" w:customStyle="1" w:styleId="ED7D6CE05F06440DBD8D626DD87DF180">
    <w:name w:val="ED7D6CE05F06440DBD8D626DD87DF180"/>
  </w:style>
  <w:style w:type="paragraph" w:customStyle="1" w:styleId="16DBBB10412C49C2A569D1274CB7D034">
    <w:name w:val="16DBBB10412C49C2A569D1274CB7D034"/>
  </w:style>
  <w:style w:type="paragraph" w:customStyle="1" w:styleId="91854F4B9E8749F7AF693E27E9ADBD79">
    <w:name w:val="91854F4B9E8749F7AF693E27E9ADBD79"/>
  </w:style>
  <w:style w:type="paragraph" w:customStyle="1" w:styleId="926A08B3EE8D4EB09D8871B7866A41FF">
    <w:name w:val="926A08B3EE8D4EB09D8871B7866A41FF"/>
  </w:style>
  <w:style w:type="paragraph" w:customStyle="1" w:styleId="FBC50F0A72CF4C86A9B042B8B9E0EC8A">
    <w:name w:val="FBC50F0A72CF4C86A9B042B8B9E0EC8A"/>
  </w:style>
  <w:style w:type="paragraph" w:customStyle="1" w:styleId="FAE8CEE9468C42B9B956F4D0E85A10EB">
    <w:name w:val="FAE8CEE9468C42B9B956F4D0E85A10EB"/>
  </w:style>
  <w:style w:type="paragraph" w:customStyle="1" w:styleId="FDB11574D0124983A1F71F57B2047733">
    <w:name w:val="FDB11574D0124983A1F71F57B2047733"/>
  </w:style>
  <w:style w:type="paragraph" w:customStyle="1" w:styleId="81A13006E0DC4A0AB3097EA064CCB88A">
    <w:name w:val="81A13006E0DC4A0AB3097EA064CCB88A"/>
  </w:style>
  <w:style w:type="paragraph" w:customStyle="1" w:styleId="B3109D885C3245768CA180AB366464D1">
    <w:name w:val="B3109D885C3245768CA180AB366464D1"/>
  </w:style>
  <w:style w:type="paragraph" w:customStyle="1" w:styleId="7D4B635D5192438F945959305E746EBE">
    <w:name w:val="7D4B635D5192438F945959305E746EBE"/>
  </w:style>
  <w:style w:type="paragraph" w:customStyle="1" w:styleId="09A1BC24E9904C1EA418F20A53EA2BBA">
    <w:name w:val="09A1BC24E9904C1EA418F20A53EA2BBA"/>
  </w:style>
  <w:style w:type="paragraph" w:customStyle="1" w:styleId="B0DCC23DEE5449FF9124DBB3773F8E07">
    <w:name w:val="B0DCC23DEE5449FF9124DBB3773F8E07"/>
  </w:style>
  <w:style w:type="paragraph" w:customStyle="1" w:styleId="F65AA24B4E614D47B8CB619A9FC2F6B4">
    <w:name w:val="F65AA24B4E614D47B8CB619A9FC2F6B4"/>
  </w:style>
  <w:style w:type="paragraph" w:customStyle="1" w:styleId="6BDDB07D95204198AF043A330116DCD1">
    <w:name w:val="6BDDB07D95204198AF043A330116DCD1"/>
  </w:style>
  <w:style w:type="paragraph" w:customStyle="1" w:styleId="01C3C742E8014254A6610A9D05A71468">
    <w:name w:val="01C3C742E8014254A6610A9D05A71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47EF15-5A2B-4E6B-97C4-FFB9A815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Rövid esszévázlat</Template>
  <TotalTime>0</TotalTime>
  <Pages>6</Pages>
  <Words>405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NotifyPhotography Kft. irodaház
(Készítette: Ujszászi Vivien, Pintér Botond )</vt:lpstr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NotifyPhotography Kft. irodaház
(Készítette: Ujszászi Vivien, Pintér Botond )</dc:title>
  <dc:creator>Pintér Botond Sándor</dc:creator>
  <cp:lastModifiedBy>Pintér Botond Sándor</cp:lastModifiedBy>
  <cp:revision>7</cp:revision>
  <dcterms:created xsi:type="dcterms:W3CDTF">2025-09-04T08:05:00Z</dcterms:created>
  <dcterms:modified xsi:type="dcterms:W3CDTF">2025-10-20T09:38:00Z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